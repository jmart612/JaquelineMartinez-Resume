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B7EA302F635A84E8EBC9A14952463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F21C9C" w:rsidP="003856C9">
                <w:pPr>
                  <w:pStyle w:val="Heading1"/>
                </w:pPr>
                <w:r>
                  <w:t>Jaqueline Martinez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BC9D91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21C9C" w:rsidRDefault="00F21C9C" w:rsidP="00441EB9">
                  <w:pPr>
                    <w:pStyle w:val="Heading3"/>
                    <w:rPr>
                      <w:sz w:val="16"/>
                      <w:szCs w:val="16"/>
                    </w:rPr>
                  </w:pPr>
                  <w:r w:rsidRPr="00F21C9C">
                    <w:rPr>
                      <w:sz w:val="16"/>
                      <w:szCs w:val="16"/>
                    </w:rPr>
                    <w:t>Jaquelinemartinez213@gmail.com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84AA1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F21C9C" w:rsidP="00441EB9">
                  <w:pPr>
                    <w:pStyle w:val="Heading3"/>
                  </w:pPr>
                  <w:r>
                    <w:t>(213)214-8770</w:t>
                  </w:r>
                </w:p>
                <w:p w:rsidR="00F21C9C" w:rsidRDefault="00F21C9C" w:rsidP="00441EB9">
                  <w:pPr>
                    <w:pStyle w:val="Heading3"/>
                  </w:pPr>
                </w:p>
                <w:p w:rsidR="00F21C9C" w:rsidRDefault="00F21C9C" w:rsidP="00441EB9">
                  <w:pPr>
                    <w:pStyle w:val="Heading3"/>
                  </w:pPr>
                </w:p>
              </w:tc>
            </w:tr>
            <w:tr w:rsidR="005A7E57" w:rsidRPr="005152F2" w:rsidTr="00A93B0A">
              <w:trPr>
                <w:trHeight w:val="26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5A7E57" w:rsidP="00A93B0A">
                  <w:pPr>
                    <w:pStyle w:val="Heading3"/>
                    <w:jc w:val="both"/>
                  </w:pP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FE2FBE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41E8A3BC5441B4A90CE454C278CD4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8627BA1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A93B0A" w:rsidP="00463463">
                  <w:r>
                    <w:t xml:space="preserve">Excellent Customer Service </w:t>
                  </w:r>
                </w:p>
                <w:p w:rsidR="00A93B0A" w:rsidRPr="005152F2" w:rsidRDefault="00A93B0A" w:rsidP="00463463">
                  <w:r>
                    <w:t>Fluent in Spanish and English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4729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55"/>
            </w:tblGrid>
            <w:tr w:rsidR="008F6337" w:rsidTr="00A93B0A">
              <w:trPr>
                <w:trHeight w:val="2876"/>
              </w:trPr>
              <w:tc>
                <w:tcPr>
                  <w:tcW w:w="585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FE2FBE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7E0858D4F481040BFACAA75E7FCFA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F21C9C" w:rsidP="002B3890">
                  <w:pPr>
                    <w:pStyle w:val="Heading4"/>
                  </w:pPr>
                  <w:r>
                    <w:t>Cashier</w:t>
                  </w:r>
                </w:p>
                <w:p w:rsidR="008F6337" w:rsidRPr="005152F2" w:rsidRDefault="00F21C9C" w:rsidP="008F6337">
                  <w:pPr>
                    <w:pStyle w:val="Heading5"/>
                  </w:pPr>
                  <w:r>
                    <w:t xml:space="preserve">July 2020-Present </w:t>
                  </w:r>
                </w:p>
                <w:p w:rsidR="008F6337" w:rsidRDefault="00F21C9C" w:rsidP="00F21C9C">
                  <w:r>
                    <w:t>Ensure that all orders are taken with precision and speed. Create a friendly environment that makes customers have a good experience while ordering and makes them want to return. Not only am I responsible for the cash box, but I ensure all orders are correct and sometimes help out in the kitchen if needed.</w:t>
                  </w:r>
                </w:p>
              </w:tc>
            </w:tr>
            <w:tr w:rsidR="008F6337" w:rsidTr="00A93B0A">
              <w:trPr>
                <w:trHeight w:val="2408"/>
              </w:trPr>
              <w:tc>
                <w:tcPr>
                  <w:tcW w:w="585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7B2F5C" w:rsidRPr="005152F2" w:rsidRDefault="00FE2FBE" w:rsidP="00F21C9C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E1FFC52FD39A94F85F79A90E66906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8F6337" w:rsidRDefault="00F21C9C" w:rsidP="00A93B0A">
                  <w:pPr>
                    <w:spacing w:line="360" w:lineRule="auto"/>
                  </w:pPr>
                  <w:r>
                    <w:t>Highschool-Dr. Olga Mohan High School (August 2016-June 2020)</w:t>
                  </w:r>
                </w:p>
                <w:p w:rsidR="00F21C9C" w:rsidRDefault="00F21C9C" w:rsidP="00A93B0A">
                  <w:pPr>
                    <w:spacing w:line="360" w:lineRule="auto"/>
                  </w:pPr>
                  <w:r>
                    <w:t>Scripps College Academy (June 2018-Present)</w:t>
                  </w:r>
                </w:p>
                <w:p w:rsidR="00F21C9C" w:rsidRPr="00F21C9C" w:rsidRDefault="00A93B0A" w:rsidP="00A93B0A">
                  <w:pPr>
                    <w:spacing w:line="360" w:lineRule="auto"/>
                  </w:pPr>
                  <w:r>
                    <w:t>College-</w:t>
                  </w:r>
                  <w:r w:rsidR="00F21C9C">
                    <w:t>University of California Riverside (October 2020-Present)</w:t>
                  </w:r>
                </w:p>
              </w:tc>
            </w:tr>
            <w:tr w:rsidR="008F6337" w:rsidTr="00A93B0A">
              <w:trPr>
                <w:trHeight w:val="4029"/>
              </w:trPr>
              <w:tc>
                <w:tcPr>
                  <w:tcW w:w="5855" w:type="dxa"/>
                </w:tcPr>
                <w:p w:rsidR="008F6337" w:rsidRPr="005152F2" w:rsidRDefault="00FE2FBE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4AA28CEBE51084CBC958D503DB0FA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A93B0A" w:rsidRDefault="00A93B0A" w:rsidP="008F6337">
                  <w:r>
                    <w:t>Chief Editor of Yearbook (August 2017-June 2020)</w:t>
                  </w:r>
                </w:p>
                <w:p w:rsidR="00A93B0A" w:rsidRPr="00A93B0A" w:rsidRDefault="00A93B0A" w:rsidP="00A93B0A">
                  <w:pPr>
                    <w:pStyle w:val="NormalWeb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A93B0A">
                    <w:rPr>
                      <w:rFonts w:ascii="Gill Sans MT" w:hAnsi="Gill Sans MT" w:cs="Arial"/>
                      <w:sz w:val="20"/>
                      <w:szCs w:val="20"/>
                    </w:rPr>
                    <w:t>I delegate</w:t>
                  </w:r>
                  <w:r w:rsidRPr="00A93B0A">
                    <w:rPr>
                      <w:rFonts w:ascii="Gill Sans MT" w:hAnsi="Gill Sans MT" w:cs="Arial"/>
                      <w:sz w:val="20"/>
                      <w:szCs w:val="20"/>
                    </w:rPr>
                    <w:t>d</w:t>
                  </w:r>
                  <w:r w:rsidRPr="00A93B0A">
                    <w:rPr>
                      <w:rFonts w:ascii="Gill Sans MT" w:hAnsi="Gill Sans MT" w:cs="Arial"/>
                      <w:sz w:val="20"/>
                      <w:szCs w:val="20"/>
                    </w:rPr>
                    <w:t xml:space="preserve"> tasks to representatives in the yearbook, oversee completion, I'm in charge of all senior pages, and I review applications for new members. </w:t>
                  </w:r>
                </w:p>
                <w:p w:rsidR="00A93B0A" w:rsidRDefault="00A93B0A" w:rsidP="008F6337">
                  <w:r>
                    <w:t>Good Shepard Women’s Shelter (September 2016-April 2017)</w:t>
                  </w:r>
                </w:p>
                <w:p w:rsidR="00A93B0A" w:rsidRPr="00A93B0A" w:rsidRDefault="00A93B0A" w:rsidP="00A93B0A">
                  <w:pPr>
                    <w:pStyle w:val="NormalWeb"/>
                    <w:shd w:val="clear" w:color="auto" w:fill="FFFFFF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93B0A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This organization helps homeless, domestic abuse, and low-income women get the help they need. </w:t>
                  </w:r>
                </w:p>
                <w:p w:rsidR="008F6337" w:rsidRDefault="00F21C9C" w:rsidP="008F6337">
                  <w:r>
                    <w:t>Hollywood Presbyterian Hospital</w:t>
                  </w:r>
                  <w:r w:rsidR="00A93B0A">
                    <w:t xml:space="preserve"> (June 2019-April 2020)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A93B0A" w:rsidRPr="00A93B0A" w:rsidRDefault="00A93B0A" w:rsidP="00A93B0A">
      <w:pPr>
        <w:pStyle w:val="NormalWeb"/>
        <w:shd w:val="clear" w:color="auto" w:fill="FFFFFF"/>
        <w:rPr>
          <w:rFonts w:asciiTheme="majorHAnsi" w:hAnsiTheme="majorHAnsi"/>
          <w:sz w:val="20"/>
          <w:szCs w:val="20"/>
        </w:rPr>
      </w:pPr>
      <w:r w:rsidRPr="00A93B0A">
        <w:rPr>
          <w:rFonts w:asciiTheme="majorHAnsi" w:hAnsiTheme="majorHAnsi" w:cs="Arial"/>
          <w:sz w:val="20"/>
          <w:szCs w:val="20"/>
        </w:rPr>
        <w:t xml:space="preserve">Volunteers help make sure that patients get the best quality care, get to their destination, answer phone calls, and prepare rooms </w:t>
      </w:r>
    </w:p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2FBE" w:rsidRDefault="00FE2FBE" w:rsidP="003856C9">
      <w:pPr>
        <w:spacing w:after="0" w:line="240" w:lineRule="auto"/>
      </w:pPr>
      <w:r>
        <w:separator/>
      </w:r>
    </w:p>
  </w:endnote>
  <w:endnote w:type="continuationSeparator" w:id="0">
    <w:p w:rsidR="00FE2FBE" w:rsidRDefault="00FE2FB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36424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5FB68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2FBE" w:rsidRDefault="00FE2FBE" w:rsidP="003856C9">
      <w:pPr>
        <w:spacing w:after="0" w:line="240" w:lineRule="auto"/>
      </w:pPr>
      <w:r>
        <w:separator/>
      </w:r>
    </w:p>
  </w:footnote>
  <w:footnote w:type="continuationSeparator" w:id="0">
    <w:p w:rsidR="00FE2FBE" w:rsidRDefault="00FE2FB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42C00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A98A0A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9C"/>
    <w:rsid w:val="00052BE1"/>
    <w:rsid w:val="0007412A"/>
    <w:rsid w:val="0010199E"/>
    <w:rsid w:val="001765FE"/>
    <w:rsid w:val="0019561F"/>
    <w:rsid w:val="001B32D2"/>
    <w:rsid w:val="001E07A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93B0A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21C9C"/>
    <w:rsid w:val="00F56435"/>
    <w:rsid w:val="00FA07AA"/>
    <w:rsid w:val="00FB0A17"/>
    <w:rsid w:val="00FB6A8F"/>
    <w:rsid w:val="00FE20E6"/>
    <w:rsid w:val="00FE2FBE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4E67"/>
  <w15:chartTrackingRefBased/>
  <w15:docId w15:val="{375F2F9F-0291-D943-8D08-76244E32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unhideWhenUsed/>
    <w:rsid w:val="00A93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mac/Library/Containers/com.microsoft.Word/Data/Library/Application%20Support/Microsoft/Office/16.0/DTS/en-US%7bC0D585B6-4FD4-5C48-B73F-6DF39819C784%7d/%7b28826A32-9748-3245-926D-92312BED3788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7EA302F635A84E8EBC9A1495246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9C93D-AFE3-224B-8106-B648D02F7989}"/>
      </w:docPartPr>
      <w:docPartBody>
        <w:p w:rsidR="00000000" w:rsidRDefault="009033AC">
          <w:pPr>
            <w:pStyle w:val="CB7EA302F635A84E8EBC9A1495246363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441E8A3BC5441B4A90CE454C278CD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BCC3-AA93-0147-8B2C-9F68DE502825}"/>
      </w:docPartPr>
      <w:docPartBody>
        <w:p w:rsidR="00000000" w:rsidRDefault="009033AC">
          <w:pPr>
            <w:pStyle w:val="441E8A3BC5441B4A90CE454C278CD470"/>
          </w:pPr>
          <w:r>
            <w:t>Skills</w:t>
          </w:r>
        </w:p>
      </w:docPartBody>
    </w:docPart>
    <w:docPart>
      <w:docPartPr>
        <w:name w:val="87E0858D4F481040BFACAA75E7FCF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1CE1-D316-FB45-85BC-277C8705924C}"/>
      </w:docPartPr>
      <w:docPartBody>
        <w:p w:rsidR="00000000" w:rsidRDefault="009033AC">
          <w:pPr>
            <w:pStyle w:val="87E0858D4F481040BFACAA75E7FCFACE"/>
          </w:pPr>
          <w:r w:rsidRPr="005152F2">
            <w:t>Experience</w:t>
          </w:r>
        </w:p>
      </w:docPartBody>
    </w:docPart>
    <w:docPart>
      <w:docPartPr>
        <w:name w:val="9E1FFC52FD39A94F85F79A90E6690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38D63-73A7-6D41-BACD-718E81E2BD30}"/>
      </w:docPartPr>
      <w:docPartBody>
        <w:p w:rsidR="00000000" w:rsidRDefault="009033AC">
          <w:pPr>
            <w:pStyle w:val="9E1FFC52FD39A94F85F79A90E6690630"/>
          </w:pPr>
          <w:r w:rsidRPr="005152F2">
            <w:t>Education</w:t>
          </w:r>
        </w:p>
      </w:docPartBody>
    </w:docPart>
    <w:docPart>
      <w:docPartPr>
        <w:name w:val="04AA28CEBE51084CBC958D503DB0F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CAFEE-5B1C-114A-922D-90392797B3F4}"/>
      </w:docPartPr>
      <w:docPartBody>
        <w:p w:rsidR="00000000" w:rsidRDefault="009033AC">
          <w:pPr>
            <w:pStyle w:val="04AA28CEBE51084CBC958D503DB0FA5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AC"/>
    <w:rsid w:val="009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7EA302F635A84E8EBC9A1495246363">
    <w:name w:val="CB7EA302F635A84E8EBC9A1495246363"/>
  </w:style>
  <w:style w:type="paragraph" w:customStyle="1" w:styleId="1695727410E12143BE208EFE9EEA3488">
    <w:name w:val="1695727410E12143BE208EFE9EEA3488"/>
  </w:style>
  <w:style w:type="paragraph" w:customStyle="1" w:styleId="644F90905913F041B6704E10496F46A4">
    <w:name w:val="644F90905913F041B6704E10496F46A4"/>
  </w:style>
  <w:style w:type="paragraph" w:customStyle="1" w:styleId="CE63812E8BB9434DA69EACDDEC108CA7">
    <w:name w:val="CE63812E8BB9434DA69EACDDEC108CA7"/>
  </w:style>
  <w:style w:type="paragraph" w:customStyle="1" w:styleId="034B87C2F0917F4F8CC94B7D8AF6C9BA">
    <w:name w:val="034B87C2F0917F4F8CC94B7D8AF6C9BA"/>
  </w:style>
  <w:style w:type="paragraph" w:customStyle="1" w:styleId="AB1449947A556C42A3FCB9F7EB05BDBB">
    <w:name w:val="AB1449947A556C42A3FCB9F7EB05BDBB"/>
  </w:style>
  <w:style w:type="paragraph" w:customStyle="1" w:styleId="AEB40BE706526146A75FEFB793194904">
    <w:name w:val="AEB40BE706526146A75FEFB793194904"/>
  </w:style>
  <w:style w:type="paragraph" w:customStyle="1" w:styleId="441E8A3BC5441B4A90CE454C278CD470">
    <w:name w:val="441E8A3BC5441B4A90CE454C278CD470"/>
  </w:style>
  <w:style w:type="paragraph" w:customStyle="1" w:styleId="5F696DF0412B284E971C0956F7ECFFEE">
    <w:name w:val="5F696DF0412B284E971C0956F7ECFFEE"/>
  </w:style>
  <w:style w:type="paragraph" w:customStyle="1" w:styleId="87E0858D4F481040BFACAA75E7FCFACE">
    <w:name w:val="87E0858D4F481040BFACAA75E7FCFACE"/>
  </w:style>
  <w:style w:type="paragraph" w:customStyle="1" w:styleId="D19FA0C529D38043ADA8BEDED0FC576E">
    <w:name w:val="D19FA0C529D38043ADA8BEDED0FC576E"/>
  </w:style>
  <w:style w:type="paragraph" w:customStyle="1" w:styleId="8B6F4D0EBCEB8B4AB6027FCAE03993ED">
    <w:name w:val="8B6F4D0EBCEB8B4AB6027FCAE03993ED"/>
  </w:style>
  <w:style w:type="paragraph" w:customStyle="1" w:styleId="C28E30108DDFC044A14E441A06E8C022">
    <w:name w:val="C28E30108DDFC044A14E441A06E8C022"/>
  </w:style>
  <w:style w:type="paragraph" w:customStyle="1" w:styleId="41BF47545F3E204AA29C4F2DE8B24584">
    <w:name w:val="41BF47545F3E204AA29C4F2DE8B24584"/>
  </w:style>
  <w:style w:type="paragraph" w:customStyle="1" w:styleId="09BDF8A4051F0046951D2F684A4BC599">
    <w:name w:val="09BDF8A4051F0046951D2F684A4BC599"/>
  </w:style>
  <w:style w:type="paragraph" w:customStyle="1" w:styleId="A93741720C03134BA78317E2668E890A">
    <w:name w:val="A93741720C03134BA78317E2668E890A"/>
  </w:style>
  <w:style w:type="paragraph" w:customStyle="1" w:styleId="9E1FFC52FD39A94F85F79A90E6690630">
    <w:name w:val="9E1FFC52FD39A94F85F79A90E6690630"/>
  </w:style>
  <w:style w:type="paragraph" w:customStyle="1" w:styleId="1DA5DFDEA07ADB448EC1F798B421CA81">
    <w:name w:val="1DA5DFDEA07ADB448EC1F798B421CA81"/>
  </w:style>
  <w:style w:type="paragraph" w:customStyle="1" w:styleId="B3E0C9C8500B3D4B8E34506B5BB8925B">
    <w:name w:val="B3E0C9C8500B3D4B8E34506B5BB8925B"/>
  </w:style>
  <w:style w:type="paragraph" w:customStyle="1" w:styleId="2D305848CB3E9F46BD8692EBABCF3BE7">
    <w:name w:val="2D305848CB3E9F46BD8692EBABCF3BE7"/>
  </w:style>
  <w:style w:type="paragraph" w:customStyle="1" w:styleId="04AA28CEBE51084CBC958D503DB0FA51">
    <w:name w:val="04AA28CEBE51084CBC958D503DB0FA51"/>
  </w:style>
  <w:style w:type="paragraph" w:customStyle="1" w:styleId="215F8233868D804EBB765FC2704531A3">
    <w:name w:val="215F8233868D804EBB765FC270453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Martinez</dc:creator>
  <cp:keywords/>
  <dc:description/>
  <cp:lastModifiedBy>Jaqueline Martinez</cp:lastModifiedBy>
  <cp:revision>1</cp:revision>
  <dcterms:created xsi:type="dcterms:W3CDTF">2020-11-24T06:55:00Z</dcterms:created>
  <dcterms:modified xsi:type="dcterms:W3CDTF">2020-11-24T07:23:00Z</dcterms:modified>
</cp:coreProperties>
</file>